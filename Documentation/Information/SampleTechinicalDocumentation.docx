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C336" w14:textId="708EA6F4" w:rsidR="001B540A" w:rsidRPr="00290127" w:rsidRDefault="00664472" w:rsidP="009213D9">
      <w:pPr>
        <w:pStyle w:val="CompanyName"/>
        <w:framePr w:h="1920" w:wrap="notBeside" w:anchorLock="1"/>
      </w:pPr>
      <w:r w:rsidRPr="00290127">
        <w:t>W</w:t>
      </w:r>
      <w:r w:rsidR="006330BE" w:rsidRPr="00290127">
        <w:t>illiam Te</w:t>
      </w:r>
      <w:r w:rsidR="006330BE" w:rsidRPr="00290127">
        <w:tab/>
      </w:r>
    </w:p>
    <w:p w14:paraId="6682E2E7" w14:textId="77777777" w:rsidR="007B6027" w:rsidRPr="00290127" w:rsidRDefault="006330BE" w:rsidP="007B6027">
      <w:pPr>
        <w:pStyle w:val="CompanyName"/>
        <w:framePr w:h="1920" w:wrap="notBeside" w:anchorLock="1"/>
      </w:pPr>
      <w:r w:rsidRPr="00290127">
        <w:t>J162548</w:t>
      </w:r>
    </w:p>
    <w:p w14:paraId="4647B486" w14:textId="77777777" w:rsidR="001B540A" w:rsidRPr="00290127" w:rsidRDefault="007B6027">
      <w:pPr>
        <w:pStyle w:val="TitleCover"/>
      </w:pPr>
      <w:r w:rsidRPr="00290127">
        <w:t>TECHNICAL REQUIREMENTS FOR DATABASE APPLICATION</w:t>
      </w:r>
    </w:p>
    <w:p w14:paraId="47E55524" w14:textId="77777777" w:rsidR="001B540A" w:rsidRPr="00290127" w:rsidRDefault="006330BE">
      <w:pPr>
        <w:pStyle w:val="SubtitleCover"/>
      </w:pPr>
      <w:r w:rsidRPr="00290127">
        <w:t>Navy Food Security</w:t>
      </w:r>
    </w:p>
    <w:p w14:paraId="5CEFF6B6" w14:textId="77777777" w:rsidR="001B540A" w:rsidRPr="00290127" w:rsidRDefault="001B540A" w:rsidP="009213D9">
      <w:pPr>
        <w:sectPr w:rsidR="001B540A" w:rsidRPr="00290127">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14:paraId="7CD89495" w14:textId="77777777" w:rsidR="001B540A" w:rsidRPr="00290127" w:rsidRDefault="007B6027">
      <w:pPr>
        <w:pStyle w:val="Title"/>
      </w:pPr>
      <w:r w:rsidRPr="00290127">
        <w:rPr>
          <w:noProof/>
          <w:lang w:eastAsia="en-AU"/>
        </w:rPr>
        <mc:AlternateContent>
          <mc:Choice Requires="wps">
            <w:drawing>
              <wp:anchor distT="0" distB="0" distL="114300" distR="114300" simplePos="0" relativeHeight="251657728" behindDoc="0" locked="0" layoutInCell="1" allowOverlap="1" wp14:anchorId="2ECCEE52" wp14:editId="06DF80FB">
                <wp:simplePos x="0" y="0"/>
                <wp:positionH relativeFrom="page">
                  <wp:posOffset>1552575</wp:posOffset>
                </wp:positionH>
                <wp:positionV relativeFrom="page">
                  <wp:posOffset>8004175</wp:posOffset>
                </wp:positionV>
                <wp:extent cx="4972050" cy="1066165"/>
                <wp:effectExtent l="0" t="0" r="0"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066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EC828" w14:textId="77777777" w:rsidR="007B6027" w:rsidRDefault="007B6027" w:rsidP="007B6027">
                            <w:pPr>
                              <w:pStyle w:val="CompanyName"/>
                            </w:pPr>
                            <w:r>
                              <w:t xml:space="preserve">UNIT ictsad505 </w:t>
                            </w:r>
                          </w:p>
                          <w:p w14:paraId="28716A91" w14:textId="77777777" w:rsidR="007B6027" w:rsidRDefault="007B6027" w:rsidP="007B6027">
                            <w:pPr>
                              <w:pStyle w:val="CompanyName"/>
                            </w:pPr>
                            <w:r>
                              <w:t xml:space="preserve">OF </w:t>
                            </w:r>
                          </w:p>
                          <w:p w14:paraId="221213D2" w14:textId="77777777" w:rsidR="007B6027" w:rsidRDefault="007B6027" w:rsidP="007B6027">
                            <w:pPr>
                              <w:pStyle w:val="CompanyName"/>
                            </w:pPr>
                            <w:r>
                              <w:t>dIPLOMA OF SOFTWARE DEVELOPMENT</w:t>
                            </w:r>
                          </w:p>
                          <w:p w14:paraId="2A8F1C48" w14:textId="77777777" w:rsidR="009213D9" w:rsidRDefault="009213D9" w:rsidP="007B6027">
                            <w:pPr>
                              <w:pStyle w:val="CompanyName"/>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CCEE52" id="_x0000_t202" coordsize="21600,21600" o:spt="202" path="m,l,21600r21600,l21600,xe">
                <v:stroke joinstyle="miter"/>
                <v:path gradientshapeok="t" o:connecttype="rect"/>
              </v:shapetype>
              <v:shape id="Text Box 4" o:spid="_x0000_s1026" type="#_x0000_t202" style="position:absolute;left:0;text-align:left;margin-left:122.25pt;margin-top:630.25pt;width:391.5pt;height:8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" stroked="f">
                <v:textbox style="mso-fit-shape-to-text:t">
                  <w:txbxContent>
                    <w:p w14:paraId="2A9EC828" w14:textId="77777777" w:rsidR="007B6027" w:rsidRDefault="007B6027" w:rsidP="007B6027">
                      <w:pPr>
                        <w:pStyle w:val="CompanyName"/>
                      </w:pPr>
                      <w:r>
                        <w:t xml:space="preserve">UNIT ictsad505 </w:t>
                      </w:r>
                    </w:p>
                    <w:p w14:paraId="28716A91" w14:textId="77777777" w:rsidR="007B6027" w:rsidRDefault="007B6027" w:rsidP="007B6027">
                      <w:pPr>
                        <w:pStyle w:val="CompanyName"/>
                      </w:pPr>
                      <w:r>
                        <w:t xml:space="preserve">OF </w:t>
                      </w:r>
                    </w:p>
                    <w:p w14:paraId="221213D2" w14:textId="77777777" w:rsidR="007B6027" w:rsidRDefault="007B6027" w:rsidP="007B6027">
                      <w:pPr>
                        <w:pStyle w:val="CompanyName"/>
                      </w:pPr>
                      <w:r>
                        <w:t>dIPLOMA OF SOFTWARE DEVELOPMENT</w:t>
                      </w:r>
                    </w:p>
                    <w:p w14:paraId="2A8F1C48" w14:textId="77777777" w:rsidR="009213D9" w:rsidRDefault="009213D9" w:rsidP="007B6027">
                      <w:pPr>
                        <w:pStyle w:val="CompanyName"/>
                      </w:pPr>
                    </w:p>
                  </w:txbxContent>
                </v:textbox>
                <w10:wrap anchorx="page" anchory="page"/>
              </v:shape>
            </w:pict>
          </mc:Fallback>
        </mc:AlternateContent>
      </w:r>
      <w:r w:rsidR="001B540A" w:rsidRPr="00290127">
        <w:br w:type="page"/>
      </w:r>
      <w:r w:rsidRPr="00290127">
        <w:lastRenderedPageBreak/>
        <w:t>technical requirements for database application</w:t>
      </w:r>
    </w:p>
    <w:p w14:paraId="4F3CCA73" w14:textId="77777777" w:rsidR="001B540A" w:rsidRPr="00290127" w:rsidRDefault="007B6027">
      <w:pPr>
        <w:pStyle w:val="Subtitle"/>
      </w:pPr>
      <w:r w:rsidRPr="00290127">
        <w:t>name of project</w:t>
      </w:r>
    </w:p>
    <w:p w14:paraId="6A2F84E0" w14:textId="77777777" w:rsidR="001B540A" w:rsidRPr="00290127" w:rsidRDefault="007B6027" w:rsidP="009072EA">
      <w:pPr>
        <w:pStyle w:val="Heading1"/>
        <w:numPr>
          <w:ilvl w:val="0"/>
          <w:numId w:val="8"/>
        </w:numPr>
      </w:pPr>
      <w:r w:rsidRPr="00290127">
        <w:t>business requirements</w:t>
      </w:r>
    </w:p>
    <w:p w14:paraId="3C09832E" w14:textId="77777777" w:rsidR="009072EA" w:rsidRPr="00290127" w:rsidRDefault="003658DB" w:rsidP="009072EA">
      <w:pPr>
        <w:pStyle w:val="Heading2"/>
        <w:numPr>
          <w:ilvl w:val="1"/>
          <w:numId w:val="8"/>
        </w:numPr>
        <w:jc w:val="left"/>
      </w:pPr>
      <w:r w:rsidRPr="00290127">
        <w:t>purpose</w:t>
      </w:r>
    </w:p>
    <w:p w14:paraId="458B7593" w14:textId="44AF6D40" w:rsidR="0067735A" w:rsidRPr="00290127" w:rsidRDefault="0067735A" w:rsidP="000D1B0E">
      <w:pPr>
        <w:pStyle w:val="BodyText"/>
      </w:pPr>
      <w:r w:rsidRPr="00290127">
        <w:t>This application will be developed with the objective of improving upon the current means of recording information in the process of sending food to the appropriate locations</w:t>
      </w:r>
      <w:r w:rsidR="00F34BB7" w:rsidRPr="00290127">
        <w:t xml:space="preserve"> form the previous means of filling out a form in paper.</w:t>
      </w:r>
      <w:r w:rsidRPr="00290127">
        <w:t xml:space="preserve"> </w:t>
      </w:r>
      <w:r w:rsidR="00F34BB7" w:rsidRPr="00290127">
        <w:t>T</w:t>
      </w:r>
      <w:r w:rsidRPr="00290127">
        <w:t xml:space="preserve">he product will have the ability to save information based on the process </w:t>
      </w:r>
      <w:r w:rsidR="00F34BB7" w:rsidRPr="00290127">
        <w:t>of receiving an order, packing an order sending the order, dropping off the order and complete the order.</w:t>
      </w:r>
      <w:r w:rsidR="00112E49" w:rsidRPr="00290127">
        <w:t xml:space="preserve"> This will include a reader function to allow for quick accessibility to the desired data.</w:t>
      </w:r>
    </w:p>
    <w:p w14:paraId="122A7101" w14:textId="77777777" w:rsidR="003658DB" w:rsidRPr="00290127" w:rsidRDefault="003658DB" w:rsidP="003658DB">
      <w:pPr>
        <w:pStyle w:val="Heading2"/>
        <w:numPr>
          <w:ilvl w:val="1"/>
          <w:numId w:val="8"/>
        </w:numPr>
        <w:jc w:val="left"/>
      </w:pPr>
      <w:r w:rsidRPr="00290127">
        <w:t xml:space="preserve">MODEL OF BUSINESS </w:t>
      </w:r>
    </w:p>
    <w:p w14:paraId="38954EC2" w14:textId="15BBB4D6" w:rsidR="002D4FCD" w:rsidRPr="00290127" w:rsidRDefault="000C7C79" w:rsidP="000D1B0E">
      <w:pPr>
        <w:pStyle w:val="BodyText"/>
      </w:pPr>
      <w:r w:rsidRPr="00290127">
        <w:t>This program is situated in the military field</w:t>
      </w:r>
      <w:r w:rsidR="00EE7BDD" w:rsidRPr="00290127">
        <w:t xml:space="preserve"> for the use of tracking food meals preparation and deliver</w:t>
      </w:r>
      <w:r w:rsidR="00961A31" w:rsidRPr="00290127">
        <w:t xml:space="preserve">y. The application of this software will be designed around the </w:t>
      </w:r>
      <w:r w:rsidR="00764BC0" w:rsidRPr="00290127">
        <w:t>logistical and</w:t>
      </w:r>
      <w:r w:rsidR="00961A31" w:rsidRPr="00290127">
        <w:t xml:space="preserve"> food preparation sector communicating the contents of the order to the chefs and towards the needs of the driver to deliver the cargo to its respective location</w:t>
      </w:r>
      <w:r w:rsidR="00764BC0" w:rsidRPr="00290127">
        <w:t xml:space="preserve"> to the recording of information confirming completion of transport.</w:t>
      </w:r>
    </w:p>
    <w:p w14:paraId="36AD910B" w14:textId="5FAF20C3" w:rsidR="00764BC0" w:rsidRDefault="00764BC0" w:rsidP="000D1B0E">
      <w:pPr>
        <w:pStyle w:val="BodyText"/>
      </w:pPr>
      <w:r w:rsidRPr="00290127">
        <w:t xml:space="preserve">The primary stakeholder is Australian </w:t>
      </w:r>
      <w:r w:rsidR="00A31601" w:rsidRPr="00290127">
        <w:t>Defence</w:t>
      </w:r>
      <w:r w:rsidRPr="00290127">
        <w:t xml:space="preserve"> Force – Royal Australian Navy through the representative Danny</w:t>
      </w:r>
      <w:r w:rsidR="00E17968" w:rsidRPr="00290127">
        <w:t>. Adrian Gould is the supervisor overseeing the project accompanying Kyana Bowers</w:t>
      </w:r>
      <w:r w:rsidR="00460EAC">
        <w:t xml:space="preserve">, </w:t>
      </w:r>
      <w:r w:rsidR="000A7D67" w:rsidRPr="000A7D67">
        <w:t xml:space="preserve">Stephen Schrader </w:t>
      </w:r>
      <w:r w:rsidR="00E17968" w:rsidRPr="00290127">
        <w:t xml:space="preserve">and </w:t>
      </w:r>
      <w:r w:rsidR="00B76594" w:rsidRPr="00290127">
        <w:t>myself</w:t>
      </w:r>
      <w:r w:rsidR="00E17968" w:rsidRPr="00290127">
        <w:t xml:space="preserve"> William Te. </w:t>
      </w:r>
    </w:p>
    <w:p w14:paraId="49973308" w14:textId="77777777" w:rsidR="00922FDE" w:rsidRPr="00290127" w:rsidRDefault="004448A9" w:rsidP="00922FDE">
      <w:pPr>
        <w:pStyle w:val="Heading2"/>
        <w:numPr>
          <w:ilvl w:val="1"/>
          <w:numId w:val="8"/>
        </w:numPr>
        <w:jc w:val="left"/>
      </w:pPr>
      <w:r w:rsidRPr="00290127">
        <w:t>business requirements</w:t>
      </w:r>
    </w:p>
    <w:p w14:paraId="0E9E0D3D" w14:textId="07EAE8F9" w:rsidR="00E27228" w:rsidRPr="00290127" w:rsidRDefault="00D25911" w:rsidP="00432B9D">
      <w:pPr>
        <w:pStyle w:val="BodyText"/>
      </w:pPr>
      <w:r w:rsidRPr="00290127">
        <w:t xml:space="preserve">The </w:t>
      </w:r>
      <w:r w:rsidR="00112E49" w:rsidRPr="00290127">
        <w:t>client for this project requires the application to be able to</w:t>
      </w:r>
      <w:r w:rsidR="001C45FA" w:rsidRPr="00290127">
        <w:t xml:space="preserve"> access a database to create,</w:t>
      </w:r>
      <w:r w:rsidR="0072326F" w:rsidRPr="00290127">
        <w:t xml:space="preserve"> </w:t>
      </w:r>
      <w:r w:rsidR="001C45FA" w:rsidRPr="00290127">
        <w:t>read,</w:t>
      </w:r>
      <w:r w:rsidR="0072326F" w:rsidRPr="00290127">
        <w:t xml:space="preserve"> </w:t>
      </w:r>
      <w:r w:rsidR="001C45FA" w:rsidRPr="00290127">
        <w:t>update,</w:t>
      </w:r>
      <w:r w:rsidR="0072326F" w:rsidRPr="00290127">
        <w:t xml:space="preserve"> </w:t>
      </w:r>
      <w:r w:rsidR="001C45FA" w:rsidRPr="00290127">
        <w:t>delete items</w:t>
      </w:r>
      <w:r w:rsidR="00A42EDF" w:rsidRPr="00290127">
        <w:t>. Allow said information to be displayed on a</w:t>
      </w:r>
      <w:r w:rsidR="00E27228" w:rsidRPr="00290127">
        <w:t>n</w:t>
      </w:r>
      <w:r w:rsidR="00A42EDF" w:rsidRPr="00290127">
        <w:t xml:space="preserve"> application that matches the parameters of the user </w:t>
      </w:r>
      <w:r w:rsidR="009C2E3A" w:rsidRPr="00290127">
        <w:t>e.g.,</w:t>
      </w:r>
      <w:r w:rsidR="00A42EDF" w:rsidRPr="00290127">
        <w:t xml:space="preserve"> a driver has information pertaining to the location and number of </w:t>
      </w:r>
      <w:r w:rsidR="00AB6FB3" w:rsidRPr="00290127">
        <w:t>cargoes</w:t>
      </w:r>
      <w:r w:rsidR="00A42EDF" w:rsidRPr="00290127">
        <w:t xml:space="preserve">, while the chef will have the information required to prepare the cargo with the ability to </w:t>
      </w:r>
      <w:r w:rsidR="009C2E3A" w:rsidRPr="00290127">
        <w:t>finalise</w:t>
      </w:r>
      <w:r w:rsidR="00A42EDF" w:rsidRPr="00290127">
        <w:t xml:space="preserve"> the number of </w:t>
      </w:r>
      <w:r w:rsidR="00E97B86" w:rsidRPr="00290127">
        <w:t>cargoes</w:t>
      </w:r>
      <w:r w:rsidR="00E27228" w:rsidRPr="00290127">
        <w:t>.</w:t>
      </w:r>
      <w:r w:rsidR="00152D5D" w:rsidRPr="00290127">
        <w:t xml:space="preserve"> Also create orders from the app</w:t>
      </w:r>
      <w:r w:rsidR="00E27228" w:rsidRPr="00290127">
        <w:t xml:space="preserve"> </w:t>
      </w:r>
      <w:r w:rsidR="00152D5D" w:rsidRPr="00290127">
        <w:t xml:space="preserve">using a form to be filled with necessary information. </w:t>
      </w:r>
      <w:r w:rsidR="008C3A0D" w:rsidRPr="00290127">
        <w:t xml:space="preserve">These functions are implemented to ensure the fluid </w:t>
      </w:r>
      <w:r w:rsidR="008E0C93" w:rsidRPr="00290127">
        <w:t>observation of food delivery from one location to another with inventory management.</w:t>
      </w:r>
    </w:p>
    <w:p w14:paraId="7B5B4D31" w14:textId="77777777" w:rsidR="004448A9" w:rsidRPr="00290127" w:rsidRDefault="004448A9" w:rsidP="004448A9">
      <w:pPr>
        <w:pStyle w:val="Heading2"/>
        <w:numPr>
          <w:ilvl w:val="1"/>
          <w:numId w:val="8"/>
        </w:numPr>
        <w:jc w:val="left"/>
      </w:pPr>
      <w:r w:rsidRPr="00290127">
        <w:t>user INTERFACES</w:t>
      </w:r>
    </w:p>
    <w:p w14:paraId="5665E125" w14:textId="7F8AC553" w:rsidR="00D67398" w:rsidRPr="00290127" w:rsidRDefault="00152D5D" w:rsidP="004448A9">
      <w:pPr>
        <w:pStyle w:val="BodyText"/>
      </w:pPr>
      <w:r w:rsidRPr="00290127">
        <w:t xml:space="preserve">For the end users the important features being implemented will </w:t>
      </w:r>
      <w:r w:rsidR="00257ED9" w:rsidRPr="00290127">
        <w:t xml:space="preserve">be the ability to scan a </w:t>
      </w:r>
      <w:r w:rsidR="0082127F">
        <w:t>QR</w:t>
      </w:r>
      <w:r w:rsidR="00257ED9" w:rsidRPr="00290127">
        <w:t xml:space="preserve"> code and reading the information that </w:t>
      </w:r>
      <w:r w:rsidR="0082127F">
        <w:t>QR</w:t>
      </w:r>
      <w:r w:rsidR="00257ED9" w:rsidRPr="00290127">
        <w:t xml:space="preserve"> code is pulling from the database. Following the pulling of information from the databases the next step will be the display of the information in the relevant format based on the role the user is currently actin</w:t>
      </w:r>
      <w:r w:rsidR="004D0FD9" w:rsidRPr="00290127">
        <w:t xml:space="preserve">g. If a manager scans the QR code the information shown will be entire list, if a </w:t>
      </w:r>
      <w:r w:rsidR="001F452B" w:rsidRPr="00290127">
        <w:t>user</w:t>
      </w:r>
      <w:r w:rsidR="004D0FD9" w:rsidRPr="00290127">
        <w:t xml:space="preserve"> working in the packer role uses the program it will automatically show all the relevant information to complete the packing process</w:t>
      </w:r>
      <w:r w:rsidR="008268E5" w:rsidRPr="00290127">
        <w:t>.</w:t>
      </w:r>
      <w:r w:rsidR="001F452B" w:rsidRPr="00290127">
        <w:t xml:space="preserve"> If a driver role uses the application the information being provided will be </w:t>
      </w:r>
      <w:r w:rsidR="003C75CA" w:rsidRPr="00290127">
        <w:t xml:space="preserve">the necessary information required to </w:t>
      </w:r>
      <w:r w:rsidR="009C2E3A" w:rsidRPr="00290127">
        <w:t>deliver</w:t>
      </w:r>
      <w:r w:rsidR="003C75CA" w:rsidRPr="00290127">
        <w:t xml:space="preserve"> the package. </w:t>
      </w:r>
    </w:p>
    <w:p w14:paraId="1514A136" w14:textId="48CC01AA" w:rsidR="00BC1E70" w:rsidRPr="00290127" w:rsidRDefault="0021711A" w:rsidP="004448A9">
      <w:pPr>
        <w:pStyle w:val="BodyText"/>
      </w:pPr>
      <w:r w:rsidRPr="00290127">
        <w:lastRenderedPageBreak/>
        <w:t xml:space="preserve">The details of the </w:t>
      </w:r>
      <w:r w:rsidR="001E139F" w:rsidRPr="00290127">
        <w:t xml:space="preserve">API </w:t>
      </w:r>
      <w:r w:rsidR="00410D9F" w:rsidRPr="00290127">
        <w:t xml:space="preserve">to be </w:t>
      </w:r>
      <w:r w:rsidR="00B709D1" w:rsidRPr="00290127">
        <w:t xml:space="preserve">communicated </w:t>
      </w:r>
      <w:r w:rsidR="00F2528E" w:rsidRPr="00290127">
        <w:t xml:space="preserve">will be </w:t>
      </w:r>
      <w:r w:rsidR="00CB0A71" w:rsidRPr="00290127">
        <w:t xml:space="preserve">an identifying id for the entire </w:t>
      </w:r>
      <w:r w:rsidR="006C6110" w:rsidRPr="00290127">
        <w:t>order</w:t>
      </w:r>
      <w:r w:rsidR="00801144" w:rsidRPr="00290127">
        <w:t xml:space="preserve">, who </w:t>
      </w:r>
      <w:r w:rsidR="00654796" w:rsidRPr="00290127">
        <w:t xml:space="preserve">has placed the order and date, who has packed the order, what the </w:t>
      </w:r>
      <w:r w:rsidR="0015337A" w:rsidRPr="00290127">
        <w:t xml:space="preserve">order parcel size is, whether </w:t>
      </w:r>
      <w:r w:rsidR="009C2E3A" w:rsidRPr="00290127">
        <w:t xml:space="preserve">there </w:t>
      </w:r>
      <w:r w:rsidR="0082127F" w:rsidRPr="00290127">
        <w:t>are</w:t>
      </w:r>
      <w:r w:rsidR="0015337A" w:rsidRPr="00290127">
        <w:t xml:space="preserve"> any notes required.</w:t>
      </w:r>
    </w:p>
    <w:p w14:paraId="3150CCE8" w14:textId="77777777" w:rsidR="001F389A" w:rsidRPr="00290127" w:rsidRDefault="001F389A" w:rsidP="004448A9">
      <w:pPr>
        <w:pStyle w:val="BodyText"/>
      </w:pPr>
    </w:p>
    <w:p w14:paraId="19C70DE2" w14:textId="77777777" w:rsidR="001251EB" w:rsidRPr="00290127" w:rsidRDefault="001251EB" w:rsidP="004448A9">
      <w:pPr>
        <w:pStyle w:val="BodyText"/>
      </w:pPr>
    </w:p>
    <w:p w14:paraId="642F70BF" w14:textId="77777777" w:rsidR="00997347" w:rsidRPr="00290127" w:rsidRDefault="00997347">
      <w:pPr>
        <w:rPr>
          <w:b/>
          <w:caps/>
          <w:spacing w:val="20"/>
          <w:kern w:val="16"/>
          <w:sz w:val="18"/>
        </w:rPr>
      </w:pPr>
      <w:r w:rsidRPr="00290127">
        <w:br w:type="page"/>
      </w:r>
    </w:p>
    <w:p w14:paraId="3E855193" w14:textId="11EDA068" w:rsidR="001B540A" w:rsidRPr="00290127" w:rsidRDefault="009072EA" w:rsidP="009072EA">
      <w:pPr>
        <w:pStyle w:val="Heading1"/>
        <w:numPr>
          <w:ilvl w:val="0"/>
          <w:numId w:val="8"/>
        </w:numPr>
      </w:pPr>
      <w:r w:rsidRPr="00290127">
        <w:lastRenderedPageBreak/>
        <w:t xml:space="preserve">technical </w:t>
      </w:r>
      <w:r w:rsidR="00751313" w:rsidRPr="00290127">
        <w:t>REQUIREMENTS</w:t>
      </w:r>
    </w:p>
    <w:p w14:paraId="1B973EBC" w14:textId="77777777" w:rsidR="00D2451E" w:rsidRPr="00290127" w:rsidRDefault="009072EA" w:rsidP="009072EA">
      <w:pPr>
        <w:pStyle w:val="Heading2"/>
        <w:numPr>
          <w:ilvl w:val="1"/>
          <w:numId w:val="8"/>
        </w:numPr>
        <w:jc w:val="left"/>
        <w:rPr>
          <w:rStyle w:val="Lead-inEmphasis"/>
          <w:caps/>
        </w:rPr>
      </w:pPr>
      <w:r w:rsidRPr="00290127">
        <w:rPr>
          <w:rStyle w:val="Lead-inEmphasis"/>
          <w:caps/>
        </w:rPr>
        <w:t xml:space="preserve">hardware </w:t>
      </w:r>
    </w:p>
    <w:p w14:paraId="700A684F" w14:textId="763447C7" w:rsidR="00394E68" w:rsidRPr="00290127" w:rsidRDefault="001931B1" w:rsidP="00D2451E">
      <w:pPr>
        <w:pStyle w:val="BodyText"/>
      </w:pPr>
      <w:r w:rsidRPr="00290127">
        <w:t xml:space="preserve">The </w:t>
      </w:r>
      <w:r w:rsidR="00787E77" w:rsidRPr="00290127">
        <w:t xml:space="preserve">intended system that this application will be running on the </w:t>
      </w:r>
      <w:r w:rsidR="00FE1FDC" w:rsidRPr="00290127">
        <w:t xml:space="preserve">Windows 10 platform </w:t>
      </w:r>
      <w:r w:rsidR="00D9321E" w:rsidRPr="00290127">
        <w:t>and it will primarily be running on a web browser</w:t>
      </w:r>
      <w:r w:rsidR="00B73A19" w:rsidRPr="00290127">
        <w:t xml:space="preserve"> the application will be designed on the Chromium </w:t>
      </w:r>
      <w:r w:rsidR="001D5B36" w:rsidRPr="00290127">
        <w:t>architecture however it should be compatible with other web browsers to an extent.</w:t>
      </w:r>
      <w:r w:rsidR="00D543D8" w:rsidRPr="00290127">
        <w:t xml:space="preserve"> </w:t>
      </w:r>
      <w:r w:rsidR="00107159" w:rsidRPr="00290127">
        <w:t>In the current stage o</w:t>
      </w:r>
      <w:r w:rsidR="00AB45BA" w:rsidRPr="00290127">
        <w:t xml:space="preserve">f this project the needs </w:t>
      </w:r>
      <w:r w:rsidR="00BE5732" w:rsidRPr="00290127">
        <w:t>are</w:t>
      </w:r>
      <w:r w:rsidR="00C91692" w:rsidRPr="00290127">
        <w:t xml:space="preserve"> a computer tower, monitor </w:t>
      </w:r>
      <w:r w:rsidR="00BE53C0" w:rsidRPr="00290127">
        <w:t>keyboard, mouse, scanner, printer</w:t>
      </w:r>
      <w:r w:rsidR="00F6683D" w:rsidRPr="00290127">
        <w:t>. This is to utilize all aspects of the application</w:t>
      </w:r>
      <w:r w:rsidR="00A2748B" w:rsidRPr="00290127">
        <w:t>.</w:t>
      </w:r>
    </w:p>
    <w:p w14:paraId="4F851594" w14:textId="63FBA938" w:rsidR="00C33B57" w:rsidRPr="00290127" w:rsidRDefault="00C33B57" w:rsidP="00D2451E">
      <w:pPr>
        <w:pStyle w:val="BodyText"/>
      </w:pPr>
    </w:p>
    <w:p w14:paraId="1FB72230" w14:textId="77777777" w:rsidR="006E5B70" w:rsidRPr="00290127" w:rsidRDefault="006E5B70" w:rsidP="006E5B70">
      <w:pPr>
        <w:pStyle w:val="Heading2"/>
        <w:numPr>
          <w:ilvl w:val="1"/>
          <w:numId w:val="8"/>
        </w:numPr>
        <w:jc w:val="left"/>
        <w:rPr>
          <w:rStyle w:val="Lead-inEmphasis"/>
          <w:caps/>
        </w:rPr>
      </w:pPr>
      <w:r w:rsidRPr="00290127">
        <w:rPr>
          <w:rStyle w:val="Lead-inEmphasis"/>
          <w:caps/>
        </w:rPr>
        <w:t>software</w:t>
      </w:r>
    </w:p>
    <w:p w14:paraId="29435552" w14:textId="5673B0D9" w:rsidR="009268A0" w:rsidRPr="00290127" w:rsidRDefault="009268A0" w:rsidP="009268A0">
      <w:pPr>
        <w:pStyle w:val="BodyText"/>
      </w:pPr>
      <w:r w:rsidRPr="00290127">
        <w:t xml:space="preserve">To develop this </w:t>
      </w:r>
      <w:r w:rsidR="00BE5732" w:rsidRPr="00290127">
        <w:t>program,</w:t>
      </w:r>
      <w:r w:rsidRPr="00290127">
        <w:t xml:space="preserve"> </w:t>
      </w:r>
      <w:r w:rsidR="00EE56AE" w:rsidRPr="00290127">
        <w:t>we will</w:t>
      </w:r>
      <w:r w:rsidRPr="00290127">
        <w:t xml:space="preserve"> be using </w:t>
      </w:r>
      <w:r w:rsidR="00EE56AE">
        <w:t>P</w:t>
      </w:r>
      <w:r w:rsidR="0048220D">
        <w:t>hpStorm</w:t>
      </w:r>
      <w:r w:rsidR="00B95F2B" w:rsidRPr="00290127">
        <w:t xml:space="preserve"> as the main IDE to develop the </w:t>
      </w:r>
      <w:r w:rsidR="00BE5732" w:rsidRPr="00290127">
        <w:t>front-end</w:t>
      </w:r>
      <w:r w:rsidR="00B95F2B" w:rsidRPr="00290127">
        <w:t xml:space="preserve"> solution</w:t>
      </w:r>
      <w:r w:rsidR="002C7289" w:rsidRPr="00290127">
        <w:t xml:space="preserve">. </w:t>
      </w:r>
      <w:r w:rsidR="00920DF4" w:rsidRPr="00290127">
        <w:t xml:space="preserve">The code language being used will be PHP </w:t>
      </w:r>
      <w:r w:rsidR="000857D6" w:rsidRPr="00290127">
        <w:t xml:space="preserve">and </w:t>
      </w:r>
      <w:r w:rsidR="00534ECA" w:rsidRPr="00290127">
        <w:t>we will</w:t>
      </w:r>
      <w:r w:rsidR="000857D6" w:rsidRPr="00290127">
        <w:t xml:space="preserve"> be taking advantage of the </w:t>
      </w:r>
      <w:r w:rsidR="00534ECA" w:rsidRPr="00290127">
        <w:t>Laravel framework to create the GUI as well with the Jetstream component in Laravel</w:t>
      </w:r>
      <w:r w:rsidR="00790B1B" w:rsidRPr="00290127">
        <w:t xml:space="preserve">. The database will be stored in the MySQL </w:t>
      </w:r>
      <w:r w:rsidR="00C34A70" w:rsidRPr="00290127">
        <w:t>system</w:t>
      </w:r>
      <w:r w:rsidR="000D4BED" w:rsidRPr="00290127">
        <w:t xml:space="preserve">. </w:t>
      </w:r>
      <w:r w:rsidR="00003BDF" w:rsidRPr="00290127">
        <w:t xml:space="preserve">We have taken inspiration from parcel </w:t>
      </w:r>
      <w:r w:rsidR="0012722D" w:rsidRPr="00290127">
        <w:t xml:space="preserve">logistical </w:t>
      </w:r>
      <w:r w:rsidR="00F97C19" w:rsidRPr="00290127">
        <w:t>to assist in the understanding of the development of the system</w:t>
      </w:r>
      <w:r w:rsidR="00087220" w:rsidRPr="00290127">
        <w:t>.</w:t>
      </w:r>
    </w:p>
    <w:p w14:paraId="550F97AF" w14:textId="4CFEB0EF" w:rsidR="00FD4555" w:rsidRPr="00290127" w:rsidRDefault="00FD4555" w:rsidP="00751313">
      <w:pPr>
        <w:pStyle w:val="BodyText"/>
      </w:pPr>
    </w:p>
    <w:p w14:paraId="6207FBEE" w14:textId="77777777" w:rsidR="006E5B70" w:rsidRPr="00290127" w:rsidRDefault="006E5B70" w:rsidP="006E5B70">
      <w:pPr>
        <w:pStyle w:val="Heading2"/>
        <w:numPr>
          <w:ilvl w:val="1"/>
          <w:numId w:val="8"/>
        </w:numPr>
        <w:jc w:val="left"/>
        <w:rPr>
          <w:rStyle w:val="Lead-inEmphasis"/>
          <w:caps/>
        </w:rPr>
      </w:pPr>
      <w:r w:rsidRPr="00290127">
        <w:rPr>
          <w:rStyle w:val="Lead-inEmphasis"/>
          <w:caps/>
        </w:rPr>
        <w:t>NETWORK REQUIREMENTS</w:t>
      </w:r>
    </w:p>
    <w:p w14:paraId="7D85732B" w14:textId="4F127B56" w:rsidR="00B205A2" w:rsidRPr="00290127" w:rsidRDefault="00C01587" w:rsidP="006E5B70">
      <w:pPr>
        <w:pStyle w:val="BodyText"/>
      </w:pPr>
      <w:r w:rsidRPr="00290127">
        <w:t>The application will be us</w:t>
      </w:r>
      <w:r w:rsidR="00C85864" w:rsidRPr="00290127">
        <w:t xml:space="preserve">ed by multiple </w:t>
      </w:r>
      <w:r w:rsidR="00901292" w:rsidRPr="00290127">
        <w:t>users</w:t>
      </w:r>
      <w:r w:rsidR="00B0095C" w:rsidRPr="00290127">
        <w:t xml:space="preserve"> </w:t>
      </w:r>
      <w:r w:rsidR="00461BD2" w:rsidRPr="00290127">
        <w:t>to communicate data</w:t>
      </w:r>
      <w:r w:rsidR="00DE2A28" w:rsidRPr="00290127">
        <w:t xml:space="preserve"> therefore</w:t>
      </w:r>
      <w:r w:rsidR="000922EC">
        <w:t xml:space="preserve"> be tested on the local intranet and based on the results this application would be implemented on a more global network </w:t>
      </w:r>
      <w:r w:rsidR="00DE2428">
        <w:t>to be expanded onto the total military network needed.</w:t>
      </w:r>
      <w:r w:rsidR="007578E2">
        <w:t xml:space="preserve"> </w:t>
      </w:r>
    </w:p>
    <w:p w14:paraId="559AAC54" w14:textId="77777777" w:rsidR="00A4196E" w:rsidRPr="00290127" w:rsidRDefault="00A4196E" w:rsidP="00A4196E">
      <w:pPr>
        <w:pStyle w:val="Heading2"/>
        <w:numPr>
          <w:ilvl w:val="1"/>
          <w:numId w:val="8"/>
        </w:numPr>
        <w:jc w:val="left"/>
        <w:rPr>
          <w:rStyle w:val="Lead-inEmphasis"/>
          <w:caps/>
        </w:rPr>
      </w:pPr>
      <w:r w:rsidRPr="00290127">
        <w:rPr>
          <w:rStyle w:val="Lead-inEmphasis"/>
          <w:caps/>
        </w:rPr>
        <w:t xml:space="preserve"> TECHNOLOGY OPTIONS CONSIDERED</w:t>
      </w:r>
    </w:p>
    <w:p w14:paraId="33672C6F" w14:textId="6F0E8792" w:rsidR="00566AEB" w:rsidRPr="00290127" w:rsidRDefault="004821CA" w:rsidP="00A4196E">
      <w:pPr>
        <w:pStyle w:val="BodyText"/>
      </w:pPr>
      <w:r w:rsidRPr="00290127">
        <w:t xml:space="preserve">The possible </w:t>
      </w:r>
      <w:r w:rsidR="00F017FD" w:rsidRPr="00290127">
        <w:t xml:space="preserve">technological </w:t>
      </w:r>
      <w:r w:rsidR="00DB6E8D" w:rsidRPr="00290127">
        <w:t xml:space="preserve">implementation determined as a potential </w:t>
      </w:r>
      <w:r w:rsidR="00606F59" w:rsidRPr="00290127">
        <w:t xml:space="preserve">input method </w:t>
      </w:r>
      <w:r w:rsidR="000E5F30" w:rsidRPr="00290127">
        <w:t>to read data</w:t>
      </w:r>
      <w:r w:rsidR="00780599" w:rsidRPr="00290127">
        <w:t xml:space="preserve"> </w:t>
      </w:r>
      <w:r w:rsidR="0077244F" w:rsidRPr="00290127">
        <w:t xml:space="preserve">during the </w:t>
      </w:r>
      <w:r w:rsidR="00566AEB" w:rsidRPr="00290127">
        <w:t>pre-interview</w:t>
      </w:r>
      <w:r w:rsidR="0077244F" w:rsidRPr="00290127">
        <w:t xml:space="preserve"> stage has been </w:t>
      </w:r>
      <w:r w:rsidR="00243664" w:rsidRPr="00290127">
        <w:t>listed</w:t>
      </w:r>
      <w:r w:rsidR="00056B9F" w:rsidRPr="00290127">
        <w:t xml:space="preserve">. </w:t>
      </w:r>
    </w:p>
    <w:p w14:paraId="1ACFC0C8" w14:textId="1F2B7DDE" w:rsidR="00566AEB" w:rsidRPr="00290127" w:rsidRDefault="00056B9F" w:rsidP="001554CD">
      <w:pPr>
        <w:pStyle w:val="BodyText"/>
      </w:pPr>
      <w:r w:rsidRPr="00290127">
        <w:t xml:space="preserve">Bluetooth </w:t>
      </w:r>
      <w:r w:rsidR="005E0497" w:rsidRPr="00290127">
        <w:t>connections this would be a handshake scenario</w:t>
      </w:r>
      <w:r w:rsidR="006A2D4F" w:rsidRPr="00290127">
        <w:t xml:space="preserve"> where one device enters </w:t>
      </w:r>
      <w:r w:rsidR="00566AEB" w:rsidRPr="00290127">
        <w:t>will trigger;</w:t>
      </w:r>
      <w:r w:rsidR="007728EB" w:rsidRPr="00290127">
        <w:t xml:space="preserve"> </w:t>
      </w:r>
      <w:r w:rsidR="00566AEB" w:rsidRPr="00290127">
        <w:t>however,</w:t>
      </w:r>
      <w:r w:rsidR="007728EB" w:rsidRPr="00290127">
        <w:t xml:space="preserve"> this was a rejected system</w:t>
      </w:r>
      <w:r w:rsidR="000A1447" w:rsidRPr="00290127">
        <w:t xml:space="preserve"> as </w:t>
      </w:r>
      <w:r w:rsidR="00566AEB" w:rsidRPr="00290127">
        <w:t>it is</w:t>
      </w:r>
      <w:r w:rsidR="000A1447" w:rsidRPr="00290127">
        <w:t xml:space="preserve"> not </w:t>
      </w:r>
      <w:r w:rsidR="00AB049A" w:rsidRPr="00290127">
        <w:t>the appropriate for the scope of the project.</w:t>
      </w:r>
    </w:p>
    <w:p w14:paraId="62886ED6" w14:textId="48CF3EE6" w:rsidR="001554CD" w:rsidRDefault="001E09A6" w:rsidP="001554CD">
      <w:pPr>
        <w:pStyle w:val="BodyText"/>
      </w:pPr>
      <w:r w:rsidRPr="00290127">
        <w:t xml:space="preserve">NFC </w:t>
      </w:r>
      <w:r w:rsidR="007D03A5" w:rsidRPr="00290127">
        <w:t xml:space="preserve">chips was </w:t>
      </w:r>
      <w:r w:rsidR="004E6989" w:rsidRPr="00290127">
        <w:t xml:space="preserve">also an idea however the concept was not chosen, </w:t>
      </w:r>
      <w:r w:rsidR="00164E34" w:rsidRPr="00290127">
        <w:t xml:space="preserve">based on </w:t>
      </w:r>
      <w:r w:rsidR="00A60F8B" w:rsidRPr="00290127">
        <w:t xml:space="preserve">format of daily deliveries this would be a financial deficit </w:t>
      </w:r>
      <w:r w:rsidR="00455D0B">
        <w:t>due to the need of supplies</w:t>
      </w:r>
      <w:r w:rsidR="00A60F8B" w:rsidRPr="00290127">
        <w:t xml:space="preserve"> of the chips.</w:t>
      </w:r>
    </w:p>
    <w:p w14:paraId="254A601D" w14:textId="21B3C57A" w:rsidR="00422204" w:rsidRPr="00290127" w:rsidRDefault="00422204" w:rsidP="001554CD">
      <w:pPr>
        <w:pStyle w:val="BodyText"/>
      </w:pPr>
      <w:r>
        <w:t xml:space="preserve">The technology platform being considered </w:t>
      </w:r>
      <w:r w:rsidR="00E076AE">
        <w:t>would</w:t>
      </w:r>
      <w:r w:rsidR="000046DB">
        <w:t xml:space="preserve"> be</w:t>
      </w:r>
      <w:r>
        <w:t xml:space="preserve"> the program be deployed on a computer as a standalone station and the users will login to update the status of the order, the program </w:t>
      </w:r>
      <w:r w:rsidR="00455D0B">
        <w:t xml:space="preserve">could be installed on a mobile device to be more mobile allowing for the users to control the information </w:t>
      </w:r>
      <w:r w:rsidR="006417FF">
        <w:t>wherever</w:t>
      </w:r>
      <w:r w:rsidR="00455D0B">
        <w:t xml:space="preserve"> they need to do so.</w:t>
      </w:r>
    </w:p>
    <w:p w14:paraId="1319C770" w14:textId="3A495A02" w:rsidR="00E151E4" w:rsidRPr="00290127" w:rsidRDefault="00AB0DD0" w:rsidP="00A4196E">
      <w:pPr>
        <w:pStyle w:val="BodyText"/>
      </w:pPr>
      <w:r w:rsidRPr="00290127">
        <w:t xml:space="preserve">The current platform being developed is </w:t>
      </w:r>
      <w:r w:rsidR="00307E59" w:rsidRPr="00290127">
        <w:t>a web browser-based system.</w:t>
      </w:r>
      <w:r w:rsidR="00663EEC" w:rsidRPr="00290127">
        <w:t xml:space="preserve"> </w:t>
      </w:r>
      <w:r w:rsidR="00357D82" w:rsidRPr="00290127">
        <w:t xml:space="preserve">The next stage would be to develop the platform and allow </w:t>
      </w:r>
      <w:r w:rsidR="00E04F53" w:rsidRPr="00290127">
        <w:t xml:space="preserve">access to the </w:t>
      </w:r>
      <w:r w:rsidR="00992938" w:rsidRPr="00290127">
        <w:t xml:space="preserve">software </w:t>
      </w:r>
      <w:r w:rsidR="007E67D4" w:rsidRPr="00290127">
        <w:t>using</w:t>
      </w:r>
      <w:r w:rsidR="00992938" w:rsidRPr="00290127">
        <w:t xml:space="preserve"> a mobile application. </w:t>
      </w:r>
      <w:r w:rsidR="00F573D7" w:rsidRPr="00290127">
        <w:t xml:space="preserve"> The use of the </w:t>
      </w:r>
      <w:r w:rsidR="007E67D4" w:rsidRPr="00290127">
        <w:t>web-based</w:t>
      </w:r>
      <w:r w:rsidR="00F573D7" w:rsidRPr="00290127">
        <w:t xml:space="preserve"> browser application was a primary choice for to allow usage by the clients on location in a stable </w:t>
      </w:r>
      <w:r w:rsidR="007E67D4" w:rsidRPr="00290127">
        <w:t xml:space="preserve">environment. </w:t>
      </w:r>
      <w:r w:rsidR="003C7A32" w:rsidRPr="00290127">
        <w:t xml:space="preserve">The web browser would be a station where </w:t>
      </w:r>
      <w:r w:rsidR="004F79D7" w:rsidRPr="00290127">
        <w:t>all</w:t>
      </w:r>
      <w:r w:rsidR="003C7A32" w:rsidRPr="00290127">
        <w:t xml:space="preserve"> users would sign in and scan the p</w:t>
      </w:r>
      <w:r w:rsidR="00CD6D1A" w:rsidRPr="00290127">
        <w:t>arcel to update the status of the order, once developed into a mobile application the process would become more mobile</w:t>
      </w:r>
      <w:r w:rsidR="005B39B3" w:rsidRPr="00290127">
        <w:t>.</w:t>
      </w:r>
    </w:p>
    <w:p w14:paraId="74A77943" w14:textId="0A737D74" w:rsidR="00997347" w:rsidRPr="00290127" w:rsidRDefault="00997347">
      <w:r w:rsidRPr="00290127">
        <w:br w:type="page"/>
      </w:r>
    </w:p>
    <w:p w14:paraId="57E4028A" w14:textId="77777777" w:rsidR="00751313" w:rsidRPr="00290127" w:rsidRDefault="00751313" w:rsidP="00751313">
      <w:pPr>
        <w:pStyle w:val="Heading1"/>
        <w:numPr>
          <w:ilvl w:val="0"/>
          <w:numId w:val="8"/>
        </w:numPr>
      </w:pPr>
      <w:r w:rsidRPr="00290127">
        <w:lastRenderedPageBreak/>
        <w:t>technical solution</w:t>
      </w:r>
    </w:p>
    <w:p w14:paraId="61424411" w14:textId="77777777" w:rsidR="00B203E0" w:rsidRPr="00290127" w:rsidRDefault="00B203E0" w:rsidP="00B203E0">
      <w:pPr>
        <w:pStyle w:val="Heading2"/>
        <w:numPr>
          <w:ilvl w:val="1"/>
          <w:numId w:val="8"/>
        </w:numPr>
        <w:jc w:val="left"/>
      </w:pPr>
      <w:r w:rsidRPr="00290127">
        <w:rPr>
          <w:rStyle w:val="Lead-inEmphasis"/>
          <w:caps/>
        </w:rPr>
        <w:t>Proposed solution</w:t>
      </w:r>
    </w:p>
    <w:p w14:paraId="7C93E7E8" w14:textId="219DCC17" w:rsidR="00112E49" w:rsidRPr="00290127" w:rsidRDefault="00581E7A" w:rsidP="00B203E0">
      <w:pPr>
        <w:pStyle w:val="BodyText"/>
      </w:pPr>
      <w:r>
        <w:t xml:space="preserve">To satisfy the needs of this project the final solution that will proposed will begin with a web application development </w:t>
      </w:r>
      <w:r w:rsidR="00250DA8">
        <w:t xml:space="preserve">and </w:t>
      </w:r>
      <w:r w:rsidR="0064396F">
        <w:t xml:space="preserve">continuing with a mobile development application, this application will be </w:t>
      </w:r>
      <w:r w:rsidR="0002718B">
        <w:t xml:space="preserve">running off a PHP language environment using the framework Laravel with additional components </w:t>
      </w:r>
      <w:r w:rsidR="008A3A45">
        <w:t>installed</w:t>
      </w:r>
      <w:r w:rsidR="009E597F">
        <w:t xml:space="preserve"> specifically Livewire to support the </w:t>
      </w:r>
      <w:r w:rsidR="00F46DD8">
        <w:t xml:space="preserve">development of the front-end and controller while </w:t>
      </w:r>
      <w:r w:rsidR="00564301">
        <w:t>we will</w:t>
      </w:r>
      <w:r w:rsidR="00F46DD8">
        <w:t xml:space="preserve"> be taking advantage of using MySQL</w:t>
      </w:r>
      <w:r w:rsidR="007D6592">
        <w:t xml:space="preserve"> to manage the database</w:t>
      </w:r>
      <w:r w:rsidR="00A36F70">
        <w:t xml:space="preserve">. </w:t>
      </w:r>
    </w:p>
    <w:p w14:paraId="4309C351" w14:textId="77777777" w:rsidR="00BD4517" w:rsidRPr="00290127" w:rsidRDefault="00BD4517" w:rsidP="00BD4517">
      <w:pPr>
        <w:pStyle w:val="Heading2"/>
        <w:numPr>
          <w:ilvl w:val="1"/>
          <w:numId w:val="8"/>
        </w:numPr>
        <w:jc w:val="left"/>
        <w:rPr>
          <w:rStyle w:val="Lead-inEmphasis"/>
          <w:caps/>
        </w:rPr>
      </w:pPr>
      <w:r w:rsidRPr="00290127">
        <w:rPr>
          <w:rStyle w:val="Lead-inEmphasis"/>
          <w:caps/>
        </w:rPr>
        <w:t>technical specifications</w:t>
      </w:r>
    </w:p>
    <w:p w14:paraId="35FBB0C6" w14:textId="74EBC276" w:rsidR="002569E9" w:rsidRPr="006441A8" w:rsidRDefault="00C65C09" w:rsidP="002569E9">
      <w:pPr>
        <w:pStyle w:val="BodyText"/>
      </w:pPr>
      <w:r>
        <w:rPr>
          <w:noProof/>
        </w:rPr>
        <w:drawing>
          <wp:inline distT="0" distB="0" distL="0" distR="0" wp14:anchorId="03063B6F" wp14:editId="1FCF75ED">
            <wp:extent cx="5476875" cy="27813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6875" cy="2781300"/>
                    </a:xfrm>
                    <a:prstGeom prst="rect">
                      <a:avLst/>
                    </a:prstGeom>
                    <a:noFill/>
                    <a:ln>
                      <a:noFill/>
                    </a:ln>
                  </pic:spPr>
                </pic:pic>
              </a:graphicData>
            </a:graphic>
          </wp:inline>
        </w:drawing>
      </w:r>
    </w:p>
    <w:p w14:paraId="3477AFB7" w14:textId="794559C7" w:rsidR="00581E7A" w:rsidRPr="00EE156B" w:rsidRDefault="00B07A17" w:rsidP="00581E7A">
      <w:pPr>
        <w:pStyle w:val="BodyText"/>
      </w:pPr>
      <w:r>
        <w:t xml:space="preserve">The application design </w:t>
      </w:r>
      <w:r w:rsidR="00E97B86">
        <w:t>will follow</w:t>
      </w:r>
      <w:r>
        <w:t xml:space="preserve"> the MVC concept, </w:t>
      </w:r>
      <w:r w:rsidR="00606873">
        <w:t xml:space="preserve">where the information is stored in model and will be displayed via the controller, the information will be stored on the databased nominated and will be called when necessary. The information will be accessed internally on different applications to display the relevant information the device that is requesting the </w:t>
      </w:r>
      <w:r w:rsidR="002F7531">
        <w:t>information.</w:t>
      </w:r>
      <w:r w:rsidR="009A1E79">
        <w:t xml:space="preserve"> the Laravel controller will </w:t>
      </w:r>
      <w:r w:rsidR="002F7531">
        <w:t xml:space="preserve">pull the information </w:t>
      </w:r>
      <w:r w:rsidR="002F636C">
        <w:t xml:space="preserve">from the views to show the </w:t>
      </w:r>
      <w:r w:rsidR="00E97B86">
        <w:t>front-end</w:t>
      </w:r>
      <w:r w:rsidR="002F636C">
        <w:t xml:space="preserve"> webpage</w:t>
      </w:r>
      <w:r w:rsidR="008253C4">
        <w:t xml:space="preserve">, when the user creates </w:t>
      </w:r>
      <w:r w:rsidR="00B00137">
        <w:t xml:space="preserve">an order that information will be stored into the </w:t>
      </w:r>
      <w:r w:rsidR="000339AD">
        <w:t xml:space="preserve">database </w:t>
      </w:r>
      <w:r w:rsidR="00373216">
        <w:t xml:space="preserve">as a model </w:t>
      </w:r>
      <w:r w:rsidR="006A5992">
        <w:t xml:space="preserve">from the view. </w:t>
      </w:r>
      <w:r w:rsidR="00C7011A">
        <w:t xml:space="preserve">To retrieve the information the code being scanned will be the order id and get it form the database and display the </w:t>
      </w:r>
      <w:r w:rsidR="000976B5">
        <w:t xml:space="preserve">right information for the correct user. </w:t>
      </w:r>
    </w:p>
    <w:p w14:paraId="274AE913" w14:textId="05985485" w:rsidR="001B0118" w:rsidRDefault="00D27E01" w:rsidP="000D1B0E">
      <w:pPr>
        <w:pStyle w:val="Heading2"/>
        <w:numPr>
          <w:ilvl w:val="1"/>
          <w:numId w:val="8"/>
        </w:numPr>
        <w:jc w:val="left"/>
      </w:pPr>
      <w:r w:rsidRPr="00290127">
        <w:rPr>
          <w:rStyle w:val="Lead-inEmphasis"/>
          <w:caps/>
        </w:rPr>
        <w:t>SECURITY</w:t>
      </w:r>
    </w:p>
    <w:p w14:paraId="50597D97" w14:textId="308F4C21" w:rsidR="00AB013C" w:rsidRDefault="00AB013C" w:rsidP="00AB013C">
      <w:pPr>
        <w:pStyle w:val="BodyText"/>
      </w:pPr>
      <w:r>
        <w:t xml:space="preserve">For this </w:t>
      </w:r>
      <w:r w:rsidR="00E97B86">
        <w:t>project,</w:t>
      </w:r>
      <w:r>
        <w:t xml:space="preserve"> the necessary security </w:t>
      </w:r>
      <w:r w:rsidR="00B10DA4">
        <w:t xml:space="preserve">arrangements </w:t>
      </w:r>
      <w:r w:rsidR="00555D2F">
        <w:t xml:space="preserve">that would </w:t>
      </w:r>
      <w:r w:rsidR="005364C2">
        <w:t xml:space="preserve">be </w:t>
      </w:r>
      <w:r w:rsidR="00555D2F">
        <w:t>necessary</w:t>
      </w:r>
      <w:r w:rsidR="005364C2">
        <w:t xml:space="preserve"> is the </w:t>
      </w:r>
      <w:r w:rsidR="00741E38">
        <w:t xml:space="preserve">general protocol used by the navy network to control access to the application this would the primary </w:t>
      </w:r>
      <w:r w:rsidR="00B9438C">
        <w:t>external network security, specifically this would control any access to the program from another location</w:t>
      </w:r>
      <w:r w:rsidR="00EF03E7">
        <w:t>, firewalls, unauthorised access</w:t>
      </w:r>
      <w:r w:rsidR="00B9438C">
        <w:t xml:space="preserve">. </w:t>
      </w:r>
      <w:r w:rsidR="000F4BD9">
        <w:t>For internal</w:t>
      </w:r>
      <w:r w:rsidR="000B549A">
        <w:t xml:space="preserve"> security for the application the program </w:t>
      </w:r>
      <w:r w:rsidR="00580381">
        <w:t xml:space="preserve">the database entry permissions will be controlled by allowing only certain users to </w:t>
      </w:r>
      <w:r w:rsidR="005B02D3">
        <w:t xml:space="preserve">be allowed to add certain information </w:t>
      </w:r>
      <w:r w:rsidR="00586F11">
        <w:t>to certain tables in the database.</w:t>
      </w:r>
      <w:r w:rsidR="00DA3CB1">
        <w:t xml:space="preserve"> Configuring the application to be able to </w:t>
      </w:r>
      <w:r w:rsidR="00BE47A9">
        <w:t xml:space="preserve">prevent </w:t>
      </w:r>
      <w:r w:rsidR="000F5C4D">
        <w:t xml:space="preserve">an </w:t>
      </w:r>
      <w:r w:rsidR="00BE47A9">
        <w:t>unknown user</w:t>
      </w:r>
      <w:r w:rsidR="000F5C4D">
        <w:t xml:space="preserve"> in </w:t>
      </w:r>
      <w:r w:rsidR="00EF03E7">
        <w:t xml:space="preserve">registering an account. </w:t>
      </w:r>
    </w:p>
    <w:p w14:paraId="02903DDA" w14:textId="77777777" w:rsidR="00AB013C" w:rsidRPr="00290127" w:rsidRDefault="00AB013C" w:rsidP="00AB013C">
      <w:pPr>
        <w:pStyle w:val="BodyText"/>
      </w:pPr>
    </w:p>
    <w:p w14:paraId="17D4F627" w14:textId="77777777" w:rsidR="00BF5E68" w:rsidRPr="00290127" w:rsidRDefault="00BF5E68" w:rsidP="00BF5E68">
      <w:pPr>
        <w:pStyle w:val="Heading2"/>
        <w:numPr>
          <w:ilvl w:val="1"/>
          <w:numId w:val="8"/>
        </w:numPr>
        <w:jc w:val="left"/>
        <w:rPr>
          <w:rStyle w:val="Lead-inEmphasis"/>
          <w:caps/>
        </w:rPr>
      </w:pPr>
      <w:r w:rsidRPr="00290127">
        <w:rPr>
          <w:rStyle w:val="Lead-inEmphasis"/>
          <w:caps/>
        </w:rPr>
        <w:lastRenderedPageBreak/>
        <w:t>COPYRIGHT AND IP</w:t>
      </w:r>
    </w:p>
    <w:p w14:paraId="115926C6" w14:textId="2726AEBF" w:rsidR="00271348" w:rsidRDefault="00271348" w:rsidP="00271348">
      <w:pPr>
        <w:pStyle w:val="BodyText"/>
      </w:pPr>
      <w:r>
        <w:t xml:space="preserve">As students of North Metro </w:t>
      </w:r>
      <w:r w:rsidR="00E97B86">
        <w:t>TAFE,</w:t>
      </w:r>
      <w:r>
        <w:t xml:space="preserve"> we the group members Kyana, Stephen and William </w:t>
      </w:r>
      <w:r w:rsidR="006622D0">
        <w:t xml:space="preserve">and our supervisor Adrian are obligated to follow the policies by this TAFE in following their online and work policy.  Primarily following the </w:t>
      </w:r>
      <w:r w:rsidR="006622D0" w:rsidRPr="006622D0">
        <w:t>Copyright Act 1968</w:t>
      </w:r>
      <w:r w:rsidR="006622D0">
        <w:t xml:space="preserve">. </w:t>
      </w:r>
      <w:r w:rsidR="003C7142">
        <w:t xml:space="preserve">As this project has a relationship with the </w:t>
      </w:r>
      <w:r w:rsidR="003C7142" w:rsidRPr="00290127">
        <w:t>Australian Defence Force – Royal Australian Navy</w:t>
      </w:r>
      <w:r w:rsidR="003C7142">
        <w:t xml:space="preserve"> this project will be bound to their policies </w:t>
      </w:r>
      <w:r w:rsidR="00E97B86">
        <w:t>regarding</w:t>
      </w:r>
      <w:r w:rsidR="003C7142">
        <w:t xml:space="preserve"> ICT solutions as well</w:t>
      </w:r>
      <w:r w:rsidR="00DC1947">
        <w:t>.</w:t>
      </w:r>
      <w:r w:rsidR="003C7142">
        <w:t xml:space="preserve"> </w:t>
      </w:r>
    </w:p>
    <w:p w14:paraId="31FBBB2E" w14:textId="77777777" w:rsidR="00271348" w:rsidRDefault="00271348">
      <w:r>
        <w:br w:type="page"/>
      </w:r>
    </w:p>
    <w:p w14:paraId="67D584B4" w14:textId="77777777" w:rsidR="00407301" w:rsidRPr="00290127" w:rsidRDefault="00B21BC7" w:rsidP="00407301">
      <w:pPr>
        <w:pStyle w:val="Heading1"/>
        <w:numPr>
          <w:ilvl w:val="0"/>
          <w:numId w:val="8"/>
        </w:numPr>
      </w:pPr>
      <w:r w:rsidRPr="00290127">
        <w:lastRenderedPageBreak/>
        <w:t>implementation plan</w:t>
      </w:r>
    </w:p>
    <w:p w14:paraId="0550C9C8" w14:textId="77777777" w:rsidR="00407301" w:rsidRPr="00290127" w:rsidRDefault="00407301" w:rsidP="00407301">
      <w:pPr>
        <w:pStyle w:val="Heading2"/>
        <w:numPr>
          <w:ilvl w:val="1"/>
          <w:numId w:val="8"/>
        </w:numPr>
        <w:jc w:val="left"/>
      </w:pPr>
      <w:r w:rsidRPr="00290127">
        <w:t>RESOURCES AND TIMELINES</w:t>
      </w:r>
    </w:p>
    <w:p w14:paraId="0FE8F99D" w14:textId="474834B4" w:rsidR="00271348" w:rsidRDefault="00DC1947" w:rsidP="00751313">
      <w:pPr>
        <w:pStyle w:val="BodyText"/>
      </w:pPr>
      <w:r>
        <w:t xml:space="preserve">The resources available to complete this project will be the hardware provided by TAFE which is access to </w:t>
      </w:r>
      <w:r w:rsidR="008B6AAC">
        <w:t>a</w:t>
      </w:r>
      <w:r>
        <w:t xml:space="preserve"> library of resources to </w:t>
      </w:r>
      <w:r w:rsidR="00AE1584">
        <w:t xml:space="preserve">supplied to the students and the Windows and Mac computer </w:t>
      </w:r>
      <w:r w:rsidR="00AC4D09">
        <w:t>and personal computers to develop the program, sample data will be provided by Danny to provide insight into the process to the current process.</w:t>
      </w:r>
    </w:p>
    <w:p w14:paraId="3E62B992" w14:textId="4EBA8AE3" w:rsidR="00AC4D09" w:rsidRPr="00271348" w:rsidRDefault="00AC4D09" w:rsidP="00751313">
      <w:pPr>
        <w:pStyle w:val="BodyText"/>
      </w:pPr>
      <w:r>
        <w:t xml:space="preserve">The timeline of this project is approximately ten weeks for the </w:t>
      </w:r>
      <w:r w:rsidR="008B6AAC">
        <w:t>web application design prototype in those ten weeks the first couple of weeks is used to set out the database diagram and front-end design concept. After that it would be the development of the program, during this process we will organise periodic meetings to ensure the program will stay on track.</w:t>
      </w:r>
    </w:p>
    <w:p w14:paraId="16B6997C" w14:textId="77777777" w:rsidR="00442B96" w:rsidRPr="00290127" w:rsidRDefault="00442B96" w:rsidP="00442B96">
      <w:pPr>
        <w:pStyle w:val="Heading2"/>
        <w:numPr>
          <w:ilvl w:val="1"/>
          <w:numId w:val="8"/>
        </w:numPr>
        <w:jc w:val="left"/>
      </w:pPr>
      <w:r w:rsidRPr="00290127">
        <w:t>COSTS OF IMPLEMENTATION</w:t>
      </w:r>
    </w:p>
    <w:p w14:paraId="7031AD92" w14:textId="6E0BA907" w:rsidR="00F721DA" w:rsidRPr="00F721DA" w:rsidRDefault="00F721DA" w:rsidP="00442B96">
      <w:pPr>
        <w:pStyle w:val="BodyText"/>
      </w:pPr>
      <w:r>
        <w:t xml:space="preserve">Cost of the implementation of this program will be relied a multiple of factors, in this case </w:t>
      </w:r>
      <w:r w:rsidR="00D54E9D">
        <w:t xml:space="preserve">the cost of running the program either </w:t>
      </w:r>
      <w:r w:rsidR="00857384">
        <w:t>an</w:t>
      </w:r>
      <w:r w:rsidR="00D54E9D">
        <w:t xml:space="preserve"> on-site server running cost or paying for the program to be running on the cloud</w:t>
      </w:r>
      <w:r w:rsidR="00857384">
        <w:t>, these costs are the cost for managing to network, additional cost will include whether new computers or devices will be purchased to solely run the program.</w:t>
      </w:r>
    </w:p>
    <w:p w14:paraId="7AF8AD3B" w14:textId="77777777" w:rsidR="00F721DA" w:rsidRPr="00290127" w:rsidRDefault="00F721DA" w:rsidP="00442B96">
      <w:pPr>
        <w:pStyle w:val="BodyText"/>
        <w:rPr>
          <w:u w:val="single"/>
        </w:rPr>
      </w:pPr>
    </w:p>
    <w:p w14:paraId="65AC4D69" w14:textId="77777777" w:rsidR="00BD5991" w:rsidRPr="00290127" w:rsidRDefault="00BD5991" w:rsidP="00BD5991">
      <w:pPr>
        <w:pStyle w:val="Heading2"/>
        <w:numPr>
          <w:ilvl w:val="1"/>
          <w:numId w:val="8"/>
        </w:numPr>
        <w:jc w:val="left"/>
      </w:pPr>
      <w:r w:rsidRPr="00290127">
        <w:t>impact of change</w:t>
      </w:r>
    </w:p>
    <w:p w14:paraId="7A463F5C" w14:textId="77777777" w:rsidR="00C5176E" w:rsidRDefault="007E2805" w:rsidP="000D1B0E">
      <w:pPr>
        <w:pStyle w:val="BodyText"/>
      </w:pPr>
      <w:r>
        <w:t>The impact of this program will influence the current process by taking advantage of using technology to reduce processing time.</w:t>
      </w:r>
      <w:r w:rsidR="001E2785">
        <w:t xml:space="preserve"> The reduction of processing time will improve efficiency and logging, this will have the effect in allowing the staff to have more time on working on other things, the logging will allow the users to track the parcel’s status. </w:t>
      </w:r>
    </w:p>
    <w:p w14:paraId="7CCBFEF3" w14:textId="65952FA0" w:rsidR="007E2805" w:rsidRPr="007E2805" w:rsidRDefault="00C5176E" w:rsidP="000D1B0E">
      <w:pPr>
        <w:pStyle w:val="BodyText"/>
      </w:pPr>
      <w:r>
        <w:t>Once this program is operational there will be a reduce in the wastage of pape</w:t>
      </w:r>
      <w:r w:rsidR="00502287">
        <w:t>r and reduce time for awaiting new orders by the chefs. By improving and reducing these process and supplies needed it will save money and allow better focus on other things.</w:t>
      </w:r>
    </w:p>
    <w:p w14:paraId="3101D221" w14:textId="77777777" w:rsidR="00751313" w:rsidRPr="00290127" w:rsidRDefault="00407301" w:rsidP="00407301">
      <w:pPr>
        <w:pStyle w:val="Heading2"/>
        <w:numPr>
          <w:ilvl w:val="1"/>
          <w:numId w:val="8"/>
        </w:numPr>
        <w:jc w:val="left"/>
      </w:pPr>
      <w:r w:rsidRPr="00290127">
        <w:t>TRAINING NEEDS</w:t>
      </w:r>
    </w:p>
    <w:p w14:paraId="6623BE9E" w14:textId="06F47CC6" w:rsidR="00502287" w:rsidRPr="00502287" w:rsidRDefault="00502287" w:rsidP="00751313">
      <w:pPr>
        <w:pStyle w:val="BodyText"/>
      </w:pPr>
      <w:r>
        <w:t xml:space="preserve">Only basic training will be needed as the information displayed on the web site will be geared towards good User Experience. The basic process is straight forward, a user logs into the system and depending on role the user has the first page will show a scanner and when that user scans it would show the order status and </w:t>
      </w:r>
      <w:r w:rsidR="00CF5380">
        <w:t>will prompt the user to fill or complete certain parts of the form.</w:t>
      </w:r>
    </w:p>
    <w:p w14:paraId="1617ADDD" w14:textId="77777777" w:rsidR="00BF4D7D" w:rsidRPr="00290127" w:rsidRDefault="00AA7500" w:rsidP="00BF4D7D">
      <w:pPr>
        <w:pStyle w:val="Heading2"/>
        <w:numPr>
          <w:ilvl w:val="1"/>
          <w:numId w:val="8"/>
        </w:numPr>
        <w:jc w:val="left"/>
      </w:pPr>
      <w:r w:rsidRPr="00290127">
        <w:t>PERFORMANCE benchmarkS</w:t>
      </w:r>
    </w:p>
    <w:p w14:paraId="13D05C5B" w14:textId="2A9DF83D" w:rsidR="00CF5380" w:rsidRPr="00CF5380" w:rsidRDefault="00CF5380" w:rsidP="00BF4D7D">
      <w:pPr>
        <w:pStyle w:val="BodyText"/>
        <w:rPr>
          <w:u w:val="single"/>
        </w:rPr>
      </w:pPr>
      <w:r w:rsidRPr="00CF5380">
        <w:t>The testing of the</w:t>
      </w:r>
      <w:r w:rsidR="009C6A2F">
        <w:t xml:space="preserve"> performance will be tracked through the logging of response by the website and the database over time this will be the primary solution. </w:t>
      </w:r>
    </w:p>
    <w:p w14:paraId="5228E354" w14:textId="316C7489" w:rsidR="009C6A2F" w:rsidRDefault="00914D1B" w:rsidP="00320C09">
      <w:pPr>
        <w:pStyle w:val="Heading2"/>
        <w:numPr>
          <w:ilvl w:val="1"/>
          <w:numId w:val="8"/>
        </w:numPr>
        <w:jc w:val="left"/>
        <w:rPr>
          <w:u w:val="single"/>
        </w:rPr>
      </w:pPr>
      <w:r w:rsidRPr="00290127">
        <w:t>validation and signoff</w:t>
      </w:r>
    </w:p>
    <w:p w14:paraId="4A7B0AC8" w14:textId="293E92C6" w:rsidR="009C6A2F" w:rsidRPr="009C6A2F" w:rsidRDefault="00741137" w:rsidP="00666B43">
      <w:pPr>
        <w:pStyle w:val="BodyText"/>
      </w:pPr>
      <w:r>
        <w:t xml:space="preserve">This plan will go through the process </w:t>
      </w:r>
      <w:r w:rsidR="00DA414D">
        <w:t xml:space="preserve">being checked by the supervisor and </w:t>
      </w:r>
      <w:r w:rsidR="00547303">
        <w:t xml:space="preserve">respective team members to confirm all the requirements and </w:t>
      </w:r>
      <w:r w:rsidR="004A44B2">
        <w:t xml:space="preserve">proposed </w:t>
      </w:r>
      <w:r w:rsidR="00CB7FDE">
        <w:t xml:space="preserve">solution. </w:t>
      </w:r>
      <w:r w:rsidR="007E1097">
        <w:t>Th</w:t>
      </w:r>
      <w:r w:rsidR="0067178D">
        <w:t xml:space="preserve">e process would </w:t>
      </w:r>
      <w:r w:rsidR="00BD2176">
        <w:t>process will begin with an initial confirmation with the team members</w:t>
      </w:r>
      <w:r w:rsidR="0069246A">
        <w:t xml:space="preserve">, once all the members </w:t>
      </w:r>
      <w:r w:rsidR="00012EFA">
        <w:t xml:space="preserve">confirm the solution the team </w:t>
      </w:r>
      <w:r w:rsidR="009134A3">
        <w:t>supervisor to confirm out</w:t>
      </w:r>
      <w:r w:rsidR="00666B43">
        <w:t xml:space="preserve"> action plan. Once confirmed </w:t>
      </w:r>
      <w:r w:rsidR="00E97B86">
        <w:t>we will</w:t>
      </w:r>
      <w:r w:rsidR="004739C9">
        <w:t xml:space="preserve"> take the plan to the sponsor to </w:t>
      </w:r>
      <w:r w:rsidR="00F1176B">
        <w:lastRenderedPageBreak/>
        <w:t xml:space="preserve">finalise the plan and provide alterations through the meetings with the sponsors to confirm </w:t>
      </w:r>
      <w:r w:rsidR="00D85D62">
        <w:t>new developments and needs to be applied to the plan.</w:t>
      </w:r>
      <w:r w:rsidR="007A56CB">
        <w:t xml:space="preserve"> </w:t>
      </w:r>
    </w:p>
    <w:sectPr w:rsidR="009C6A2F" w:rsidRPr="009C6A2F">
      <w:headerReference w:type="even" r:id="rId13"/>
      <w:headerReference w:type="default" r:id="rId14"/>
      <w:headerReference w:type="first" r:id="rId15"/>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01343" w14:textId="77777777" w:rsidR="000C4F4A" w:rsidRDefault="000C4F4A">
      <w:r>
        <w:separator/>
      </w:r>
    </w:p>
  </w:endnote>
  <w:endnote w:type="continuationSeparator" w:id="0">
    <w:p w14:paraId="2BC508B6" w14:textId="77777777" w:rsidR="000C4F4A" w:rsidRDefault="000C4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Sitka Small"/>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8C41" w14:textId="212790E9"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013C">
      <w:rPr>
        <w:rStyle w:val="PageNumber"/>
        <w:noProof/>
      </w:rPr>
      <w:t>6</w:t>
    </w:r>
    <w:r>
      <w:rPr>
        <w:rStyle w:val="PageNumber"/>
      </w:rPr>
      <w:fldChar w:fldCharType="end"/>
    </w:r>
  </w:p>
  <w:p w14:paraId="75038D99" w14:textId="77777777" w:rsidR="001B540A" w:rsidRDefault="001B540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132DD" w14:textId="3E006118"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013C">
      <w:rPr>
        <w:rStyle w:val="PageNumber"/>
        <w:noProof/>
      </w:rPr>
      <w:t>7</w:t>
    </w:r>
    <w:r>
      <w:rPr>
        <w:rStyle w:val="PageNumber"/>
      </w:rPr>
      <w:fldChar w:fldCharType="end"/>
    </w:r>
  </w:p>
  <w:p w14:paraId="69195380" w14:textId="77777777" w:rsidR="001B540A" w:rsidRDefault="001B540A">
    <w:pP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71365" w14:textId="77777777" w:rsidR="001B540A" w:rsidRDefault="001B540A">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57CC" w14:textId="77777777" w:rsidR="000C4F4A" w:rsidRDefault="000C4F4A">
      <w:r>
        <w:separator/>
      </w:r>
    </w:p>
  </w:footnote>
  <w:footnote w:type="continuationSeparator" w:id="0">
    <w:p w14:paraId="205F2045" w14:textId="77777777" w:rsidR="000C4F4A" w:rsidRDefault="000C4F4A">
      <w:r>
        <w:separator/>
      </w:r>
    </w:p>
  </w:footnote>
  <w:footnote w:type="continuationNotice" w:id="1">
    <w:p w14:paraId="63E7A12F" w14:textId="77777777" w:rsidR="000C4F4A" w:rsidRDefault="000C4F4A">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0279" w14:textId="77777777" w:rsidR="001B540A" w:rsidRDefault="007B6027">
    <w:r>
      <w:rPr>
        <w:noProof/>
        <w:lang w:eastAsia="en-AU"/>
      </w:rPr>
      <mc:AlternateContent>
        <mc:Choice Requires="wps">
          <w:drawing>
            <wp:anchor distT="0" distB="0" distL="114300" distR="114300" simplePos="0" relativeHeight="251657216" behindDoc="0" locked="1" layoutInCell="0" allowOverlap="1" wp14:anchorId="6B9A501C" wp14:editId="1A0042FA">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2D98D"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" o:allowincell="f" fillcolor="#e5e5e5" stroked="f" strokecolor="#e5e5e5">
              <w10:wrap anchorx="page" anchory="page"/>
              <w10:anchorlock/>
            </v:rect>
          </w:pict>
        </mc:Fallback>
      </mc:AlternateContent>
    </w:r>
    <w:r>
      <w:rPr>
        <w:noProof/>
        <w:lang w:eastAsia="en-AU"/>
      </w:rPr>
      <mc:AlternateContent>
        <mc:Choice Requires="wps">
          <w:drawing>
            <wp:anchor distT="0" distB="0" distL="114300" distR="114300" simplePos="0" relativeHeight="251658240" behindDoc="0" locked="1" layoutInCell="0" allowOverlap="1" wp14:anchorId="17162D97" wp14:editId="48DFB93F">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3336CA4" w14:textId="77777777"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6DBA1A0" w14:textId="77777777" w:rsidR="001B540A" w:rsidRDefault="001B54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62D97"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" o:allowincell="f" filled="f" stroked="f" strokecolor="white" strokeweight="6pt">
              <v:textbox inset="0,0,0,0">
                <w:txbxContent>
                  <w:p w14:paraId="33336CA4" w14:textId="77777777"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6DBA1A0" w14:textId="77777777" w:rsidR="001B540A" w:rsidRDefault="001B540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4DB0" w14:textId="77777777" w:rsidR="001B540A" w:rsidRDefault="001B540A">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75B0" w14:textId="77777777" w:rsidR="001B540A" w:rsidRDefault="001B540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29763" w14:textId="77777777" w:rsidR="001B540A" w:rsidRDefault="001B540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E742" w14:textId="77777777" w:rsidR="001B540A" w:rsidRDefault="001B5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4ED25C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113EE9"/>
    <w:multiLevelType w:val="hybridMultilevel"/>
    <w:tmpl w:val="44FC0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3925CE"/>
    <w:multiLevelType w:val="hybridMultilevel"/>
    <w:tmpl w:val="ECA2BE0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0C5A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FF5BD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3"/>
  </w:num>
  <w:num w:numId="6">
    <w:abstractNumId w:val="3"/>
    <w:lvlOverride w:ilvl="0">
      <w:startOverride w:val="1"/>
    </w:lvlOverride>
  </w:num>
  <w:num w:numId="7">
    <w:abstractNumId w:val="4"/>
  </w:num>
  <w:num w:numId="8">
    <w:abstractNumId w:val="8"/>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activeWritingStyle w:appName="MSWord" w:lang="en-AU" w:vendorID="64" w:dllVersion="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27"/>
    <w:rsid w:val="00003BDF"/>
    <w:rsid w:val="000046DB"/>
    <w:rsid w:val="00012EFA"/>
    <w:rsid w:val="000210F2"/>
    <w:rsid w:val="000259E0"/>
    <w:rsid w:val="0002718B"/>
    <w:rsid w:val="000309AE"/>
    <w:rsid w:val="00032089"/>
    <w:rsid w:val="000339AD"/>
    <w:rsid w:val="00041954"/>
    <w:rsid w:val="000465AD"/>
    <w:rsid w:val="00056B9F"/>
    <w:rsid w:val="0008351F"/>
    <w:rsid w:val="000857D6"/>
    <w:rsid w:val="00087220"/>
    <w:rsid w:val="000922EC"/>
    <w:rsid w:val="0009680B"/>
    <w:rsid w:val="000976B5"/>
    <w:rsid w:val="000A1447"/>
    <w:rsid w:val="000A655D"/>
    <w:rsid w:val="000A7D67"/>
    <w:rsid w:val="000B549A"/>
    <w:rsid w:val="000C4F4A"/>
    <w:rsid w:val="000C7C79"/>
    <w:rsid w:val="000D1B0E"/>
    <w:rsid w:val="000D4BED"/>
    <w:rsid w:val="000E5F30"/>
    <w:rsid w:val="000F4BD9"/>
    <w:rsid w:val="000F5C4D"/>
    <w:rsid w:val="00107159"/>
    <w:rsid w:val="00112E49"/>
    <w:rsid w:val="001251EB"/>
    <w:rsid w:val="00127092"/>
    <w:rsid w:val="0012722D"/>
    <w:rsid w:val="00133ABB"/>
    <w:rsid w:val="0014116D"/>
    <w:rsid w:val="0014305B"/>
    <w:rsid w:val="001439B6"/>
    <w:rsid w:val="00152D5D"/>
    <w:rsid w:val="0015337A"/>
    <w:rsid w:val="001537E0"/>
    <w:rsid w:val="001554CD"/>
    <w:rsid w:val="00162653"/>
    <w:rsid w:val="00164E34"/>
    <w:rsid w:val="001931B1"/>
    <w:rsid w:val="001B0118"/>
    <w:rsid w:val="001B540A"/>
    <w:rsid w:val="001C2E68"/>
    <w:rsid w:val="001C45FA"/>
    <w:rsid w:val="001D5B36"/>
    <w:rsid w:val="001E09A6"/>
    <w:rsid w:val="001E139F"/>
    <w:rsid w:val="001E2785"/>
    <w:rsid w:val="001E4312"/>
    <w:rsid w:val="001F389A"/>
    <w:rsid w:val="001F452B"/>
    <w:rsid w:val="00216736"/>
    <w:rsid w:val="0021711A"/>
    <w:rsid w:val="00230DC7"/>
    <w:rsid w:val="00234545"/>
    <w:rsid w:val="00243664"/>
    <w:rsid w:val="00250DA8"/>
    <w:rsid w:val="00254426"/>
    <w:rsid w:val="002559B6"/>
    <w:rsid w:val="002569E9"/>
    <w:rsid w:val="00257ED9"/>
    <w:rsid w:val="00264E7A"/>
    <w:rsid w:val="00271348"/>
    <w:rsid w:val="00290127"/>
    <w:rsid w:val="0029562A"/>
    <w:rsid w:val="00297C99"/>
    <w:rsid w:val="002C384C"/>
    <w:rsid w:val="002C7289"/>
    <w:rsid w:val="002D4FCD"/>
    <w:rsid w:val="002E1DA3"/>
    <w:rsid w:val="002F044F"/>
    <w:rsid w:val="002F636C"/>
    <w:rsid w:val="002F7531"/>
    <w:rsid w:val="00304503"/>
    <w:rsid w:val="00307E59"/>
    <w:rsid w:val="00320C09"/>
    <w:rsid w:val="003249A4"/>
    <w:rsid w:val="00324D87"/>
    <w:rsid w:val="00326555"/>
    <w:rsid w:val="00332BE6"/>
    <w:rsid w:val="00357D82"/>
    <w:rsid w:val="003658DB"/>
    <w:rsid w:val="00365C1C"/>
    <w:rsid w:val="003713E9"/>
    <w:rsid w:val="00373216"/>
    <w:rsid w:val="00394E68"/>
    <w:rsid w:val="003A2270"/>
    <w:rsid w:val="003B2628"/>
    <w:rsid w:val="003C7142"/>
    <w:rsid w:val="003C75CA"/>
    <w:rsid w:val="003C7A32"/>
    <w:rsid w:val="00403404"/>
    <w:rsid w:val="00407301"/>
    <w:rsid w:val="00410D9F"/>
    <w:rsid w:val="00422204"/>
    <w:rsid w:val="00432B9D"/>
    <w:rsid w:val="00442B96"/>
    <w:rsid w:val="004448A9"/>
    <w:rsid w:val="00455D0B"/>
    <w:rsid w:val="00460EAC"/>
    <w:rsid w:val="00461BD2"/>
    <w:rsid w:val="0047191F"/>
    <w:rsid w:val="00472D46"/>
    <w:rsid w:val="004739C9"/>
    <w:rsid w:val="004821CA"/>
    <w:rsid w:val="0048220D"/>
    <w:rsid w:val="004A44B2"/>
    <w:rsid w:val="004A6753"/>
    <w:rsid w:val="004B78E3"/>
    <w:rsid w:val="004C0FFA"/>
    <w:rsid w:val="004D0FD9"/>
    <w:rsid w:val="004D6BEC"/>
    <w:rsid w:val="004E6989"/>
    <w:rsid w:val="004F749E"/>
    <w:rsid w:val="004F79D7"/>
    <w:rsid w:val="00501290"/>
    <w:rsid w:val="00502287"/>
    <w:rsid w:val="00534ECA"/>
    <w:rsid w:val="005364C2"/>
    <w:rsid w:val="00547303"/>
    <w:rsid w:val="00554660"/>
    <w:rsid w:val="00555D2F"/>
    <w:rsid w:val="00564301"/>
    <w:rsid w:val="00565D48"/>
    <w:rsid w:val="00566AEB"/>
    <w:rsid w:val="0057094E"/>
    <w:rsid w:val="00571644"/>
    <w:rsid w:val="00571676"/>
    <w:rsid w:val="00573429"/>
    <w:rsid w:val="00580381"/>
    <w:rsid w:val="005812AF"/>
    <w:rsid w:val="00581E7A"/>
    <w:rsid w:val="00586F11"/>
    <w:rsid w:val="00587832"/>
    <w:rsid w:val="005901AB"/>
    <w:rsid w:val="005B02D3"/>
    <w:rsid w:val="005B39B3"/>
    <w:rsid w:val="005C4423"/>
    <w:rsid w:val="005C6E94"/>
    <w:rsid w:val="005C7BB1"/>
    <w:rsid w:val="005D1128"/>
    <w:rsid w:val="005E0497"/>
    <w:rsid w:val="005E24F1"/>
    <w:rsid w:val="005E4EAC"/>
    <w:rsid w:val="005F2998"/>
    <w:rsid w:val="005F43A4"/>
    <w:rsid w:val="00606873"/>
    <w:rsid w:val="00606F59"/>
    <w:rsid w:val="006123F0"/>
    <w:rsid w:val="006236C5"/>
    <w:rsid w:val="00624388"/>
    <w:rsid w:val="006311F0"/>
    <w:rsid w:val="006330BE"/>
    <w:rsid w:val="006417FF"/>
    <w:rsid w:val="0064396F"/>
    <w:rsid w:val="006441A8"/>
    <w:rsid w:val="006458BF"/>
    <w:rsid w:val="00654796"/>
    <w:rsid w:val="006622D0"/>
    <w:rsid w:val="00663EEC"/>
    <w:rsid w:val="00664472"/>
    <w:rsid w:val="006663EC"/>
    <w:rsid w:val="00666B43"/>
    <w:rsid w:val="0067178D"/>
    <w:rsid w:val="00672B87"/>
    <w:rsid w:val="00673923"/>
    <w:rsid w:val="0067735A"/>
    <w:rsid w:val="006917DE"/>
    <w:rsid w:val="0069246A"/>
    <w:rsid w:val="006952C1"/>
    <w:rsid w:val="00697ACE"/>
    <w:rsid w:val="006A2D4F"/>
    <w:rsid w:val="006A5992"/>
    <w:rsid w:val="006C5819"/>
    <w:rsid w:val="006C5BA9"/>
    <w:rsid w:val="006C6110"/>
    <w:rsid w:val="006D6BF8"/>
    <w:rsid w:val="006E5B70"/>
    <w:rsid w:val="007074FA"/>
    <w:rsid w:val="00712A3D"/>
    <w:rsid w:val="0072326F"/>
    <w:rsid w:val="0073428E"/>
    <w:rsid w:val="00741137"/>
    <w:rsid w:val="00741E38"/>
    <w:rsid w:val="00751313"/>
    <w:rsid w:val="007578E2"/>
    <w:rsid w:val="00764BC0"/>
    <w:rsid w:val="007712EE"/>
    <w:rsid w:val="0077244F"/>
    <w:rsid w:val="007728EB"/>
    <w:rsid w:val="00780599"/>
    <w:rsid w:val="00787E77"/>
    <w:rsid w:val="00790B1B"/>
    <w:rsid w:val="007A56CB"/>
    <w:rsid w:val="007B0940"/>
    <w:rsid w:val="007B2169"/>
    <w:rsid w:val="007B6027"/>
    <w:rsid w:val="007C47AC"/>
    <w:rsid w:val="007D03A5"/>
    <w:rsid w:val="007D6592"/>
    <w:rsid w:val="007E1097"/>
    <w:rsid w:val="007E2805"/>
    <w:rsid w:val="007E67D4"/>
    <w:rsid w:val="007F663D"/>
    <w:rsid w:val="00801144"/>
    <w:rsid w:val="008047AB"/>
    <w:rsid w:val="0081169C"/>
    <w:rsid w:val="00816925"/>
    <w:rsid w:val="0082127F"/>
    <w:rsid w:val="008253C4"/>
    <w:rsid w:val="008268E5"/>
    <w:rsid w:val="008276BD"/>
    <w:rsid w:val="00827896"/>
    <w:rsid w:val="00843319"/>
    <w:rsid w:val="00857384"/>
    <w:rsid w:val="008678DE"/>
    <w:rsid w:val="00874B62"/>
    <w:rsid w:val="008A3A45"/>
    <w:rsid w:val="008B10FD"/>
    <w:rsid w:val="008B6AAC"/>
    <w:rsid w:val="008C3A0D"/>
    <w:rsid w:val="008D5F1E"/>
    <w:rsid w:val="008D773F"/>
    <w:rsid w:val="008E0C93"/>
    <w:rsid w:val="008E0E17"/>
    <w:rsid w:val="008E5CE4"/>
    <w:rsid w:val="008F2CF1"/>
    <w:rsid w:val="00901292"/>
    <w:rsid w:val="009072EA"/>
    <w:rsid w:val="009134A3"/>
    <w:rsid w:val="00914D1B"/>
    <w:rsid w:val="00920DF4"/>
    <w:rsid w:val="009213D9"/>
    <w:rsid w:val="00922FDE"/>
    <w:rsid w:val="009268A0"/>
    <w:rsid w:val="00941D6E"/>
    <w:rsid w:val="009519C2"/>
    <w:rsid w:val="0095539E"/>
    <w:rsid w:val="00961A31"/>
    <w:rsid w:val="0096319D"/>
    <w:rsid w:val="00975C74"/>
    <w:rsid w:val="00992938"/>
    <w:rsid w:val="00997347"/>
    <w:rsid w:val="009A1E79"/>
    <w:rsid w:val="009A590B"/>
    <w:rsid w:val="009C2E3A"/>
    <w:rsid w:val="009C31FF"/>
    <w:rsid w:val="009C6A2F"/>
    <w:rsid w:val="009E1268"/>
    <w:rsid w:val="009E597F"/>
    <w:rsid w:val="009F136A"/>
    <w:rsid w:val="009F30BD"/>
    <w:rsid w:val="00A0534D"/>
    <w:rsid w:val="00A2748B"/>
    <w:rsid w:val="00A31601"/>
    <w:rsid w:val="00A36F70"/>
    <w:rsid w:val="00A4196E"/>
    <w:rsid w:val="00A42EDF"/>
    <w:rsid w:val="00A45969"/>
    <w:rsid w:val="00A47E87"/>
    <w:rsid w:val="00A5256D"/>
    <w:rsid w:val="00A60F8B"/>
    <w:rsid w:val="00A6480F"/>
    <w:rsid w:val="00A901F0"/>
    <w:rsid w:val="00A91E25"/>
    <w:rsid w:val="00AA45BD"/>
    <w:rsid w:val="00AA7150"/>
    <w:rsid w:val="00AA7500"/>
    <w:rsid w:val="00AB013C"/>
    <w:rsid w:val="00AB049A"/>
    <w:rsid w:val="00AB0DD0"/>
    <w:rsid w:val="00AB45BA"/>
    <w:rsid w:val="00AB6FB3"/>
    <w:rsid w:val="00AC4D09"/>
    <w:rsid w:val="00AD13DC"/>
    <w:rsid w:val="00AD73F7"/>
    <w:rsid w:val="00AE1584"/>
    <w:rsid w:val="00AF2A30"/>
    <w:rsid w:val="00B00137"/>
    <w:rsid w:val="00B0095C"/>
    <w:rsid w:val="00B07A17"/>
    <w:rsid w:val="00B10DA4"/>
    <w:rsid w:val="00B13E31"/>
    <w:rsid w:val="00B17109"/>
    <w:rsid w:val="00B203E0"/>
    <w:rsid w:val="00B205A2"/>
    <w:rsid w:val="00B21BC7"/>
    <w:rsid w:val="00B60D60"/>
    <w:rsid w:val="00B62052"/>
    <w:rsid w:val="00B709D1"/>
    <w:rsid w:val="00B72078"/>
    <w:rsid w:val="00B73A19"/>
    <w:rsid w:val="00B74516"/>
    <w:rsid w:val="00B76594"/>
    <w:rsid w:val="00B81F6D"/>
    <w:rsid w:val="00B840DC"/>
    <w:rsid w:val="00B9438C"/>
    <w:rsid w:val="00B957CE"/>
    <w:rsid w:val="00B95F2B"/>
    <w:rsid w:val="00B971A1"/>
    <w:rsid w:val="00BC1E70"/>
    <w:rsid w:val="00BD0FF5"/>
    <w:rsid w:val="00BD2176"/>
    <w:rsid w:val="00BD4517"/>
    <w:rsid w:val="00BD5991"/>
    <w:rsid w:val="00BE47A9"/>
    <w:rsid w:val="00BE53C0"/>
    <w:rsid w:val="00BE5732"/>
    <w:rsid w:val="00BE5932"/>
    <w:rsid w:val="00BE6C90"/>
    <w:rsid w:val="00BF4D7D"/>
    <w:rsid w:val="00BF5E68"/>
    <w:rsid w:val="00C01587"/>
    <w:rsid w:val="00C01EA5"/>
    <w:rsid w:val="00C32050"/>
    <w:rsid w:val="00C33B57"/>
    <w:rsid w:val="00C34A70"/>
    <w:rsid w:val="00C5176E"/>
    <w:rsid w:val="00C65C09"/>
    <w:rsid w:val="00C7011A"/>
    <w:rsid w:val="00C70DD4"/>
    <w:rsid w:val="00C77A89"/>
    <w:rsid w:val="00C85864"/>
    <w:rsid w:val="00C9046A"/>
    <w:rsid w:val="00C91692"/>
    <w:rsid w:val="00C94794"/>
    <w:rsid w:val="00CB0A71"/>
    <w:rsid w:val="00CB179F"/>
    <w:rsid w:val="00CB33EB"/>
    <w:rsid w:val="00CB7FDE"/>
    <w:rsid w:val="00CC4EA4"/>
    <w:rsid w:val="00CD6D1A"/>
    <w:rsid w:val="00CF341F"/>
    <w:rsid w:val="00CF4417"/>
    <w:rsid w:val="00CF5380"/>
    <w:rsid w:val="00D040CF"/>
    <w:rsid w:val="00D165AF"/>
    <w:rsid w:val="00D21363"/>
    <w:rsid w:val="00D2451E"/>
    <w:rsid w:val="00D25911"/>
    <w:rsid w:val="00D27C30"/>
    <w:rsid w:val="00D27E01"/>
    <w:rsid w:val="00D334F9"/>
    <w:rsid w:val="00D36540"/>
    <w:rsid w:val="00D543D8"/>
    <w:rsid w:val="00D54E9D"/>
    <w:rsid w:val="00D67398"/>
    <w:rsid w:val="00D67C9E"/>
    <w:rsid w:val="00D7274D"/>
    <w:rsid w:val="00D85D62"/>
    <w:rsid w:val="00D9321E"/>
    <w:rsid w:val="00D95BD6"/>
    <w:rsid w:val="00DA3CB1"/>
    <w:rsid w:val="00DA414D"/>
    <w:rsid w:val="00DB19A3"/>
    <w:rsid w:val="00DB1D94"/>
    <w:rsid w:val="00DB6E8D"/>
    <w:rsid w:val="00DC1947"/>
    <w:rsid w:val="00DD49DF"/>
    <w:rsid w:val="00DE2428"/>
    <w:rsid w:val="00DE2A28"/>
    <w:rsid w:val="00E04F53"/>
    <w:rsid w:val="00E076AE"/>
    <w:rsid w:val="00E151E4"/>
    <w:rsid w:val="00E17968"/>
    <w:rsid w:val="00E27228"/>
    <w:rsid w:val="00E37E6E"/>
    <w:rsid w:val="00E411E7"/>
    <w:rsid w:val="00E42D87"/>
    <w:rsid w:val="00E42E56"/>
    <w:rsid w:val="00E57068"/>
    <w:rsid w:val="00E57CC2"/>
    <w:rsid w:val="00E639E9"/>
    <w:rsid w:val="00E93C41"/>
    <w:rsid w:val="00E97B86"/>
    <w:rsid w:val="00EB045C"/>
    <w:rsid w:val="00EC25DE"/>
    <w:rsid w:val="00ED5A0D"/>
    <w:rsid w:val="00EE156B"/>
    <w:rsid w:val="00EE1F88"/>
    <w:rsid w:val="00EE427F"/>
    <w:rsid w:val="00EE4785"/>
    <w:rsid w:val="00EE56AE"/>
    <w:rsid w:val="00EE7BDD"/>
    <w:rsid w:val="00EF03E7"/>
    <w:rsid w:val="00EF4B02"/>
    <w:rsid w:val="00F017FD"/>
    <w:rsid w:val="00F0265B"/>
    <w:rsid w:val="00F02C88"/>
    <w:rsid w:val="00F04922"/>
    <w:rsid w:val="00F1176B"/>
    <w:rsid w:val="00F20DD1"/>
    <w:rsid w:val="00F2528E"/>
    <w:rsid w:val="00F27289"/>
    <w:rsid w:val="00F34BB7"/>
    <w:rsid w:val="00F36644"/>
    <w:rsid w:val="00F43500"/>
    <w:rsid w:val="00F46DD8"/>
    <w:rsid w:val="00F573D7"/>
    <w:rsid w:val="00F6683D"/>
    <w:rsid w:val="00F721DA"/>
    <w:rsid w:val="00F97C19"/>
    <w:rsid w:val="00FA7965"/>
    <w:rsid w:val="00FB68E2"/>
    <w:rsid w:val="00FD4555"/>
    <w:rsid w:val="00FE016A"/>
    <w:rsid w:val="00FE1FD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D287F"/>
  <w15:docId w15:val="{03C662CB-2608-4CAC-A344-BD336B60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Garamond" w:hAnsi="Garamond"/>
      <w:sz w:val="22"/>
      <w:lang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Header">
    <w:name w:val="header"/>
    <w:basedOn w:val="Normal"/>
    <w:link w:val="HeaderChar"/>
    <w:rsid w:val="00A4196E"/>
    <w:pPr>
      <w:tabs>
        <w:tab w:val="center" w:pos="4513"/>
        <w:tab w:val="right" w:pos="9026"/>
      </w:tabs>
    </w:pPr>
  </w:style>
  <w:style w:type="character" w:customStyle="1" w:styleId="HeaderChar">
    <w:name w:val="Header Char"/>
    <w:basedOn w:val="DefaultParagraphFont"/>
    <w:link w:val="Header"/>
    <w:rsid w:val="00A4196E"/>
    <w:rPr>
      <w:rFonts w:ascii="Garamond" w:hAnsi="Garamond"/>
      <w:sz w:val="22"/>
      <w:lang w:val="en-US" w:eastAsia="en-US"/>
    </w:rPr>
  </w:style>
  <w:style w:type="character" w:styleId="Hyperlink">
    <w:name w:val="Hyperlink"/>
    <w:basedOn w:val="DefaultParagraphFont"/>
    <w:unhideWhenUsed/>
    <w:rsid w:val="002569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FER\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Template>
  <TotalTime>242</TotalTime>
  <Pages>8</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Te</dc:creator>
  <cp:lastModifiedBy>William Te</cp:lastModifiedBy>
  <cp:revision>39</cp:revision>
  <cp:lastPrinted>1900-12-31T16:00:00Z</cp:lastPrinted>
  <dcterms:created xsi:type="dcterms:W3CDTF">2021-06-27T05:53:00Z</dcterms:created>
  <dcterms:modified xsi:type="dcterms:W3CDTF">2021-07-01T16:49:00Z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